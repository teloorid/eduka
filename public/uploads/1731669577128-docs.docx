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443B" w14:textId="77777777" w:rsidR="004E3FD8" w:rsidRDefault="004E3FD8">
      <w:r>
        <w:rPr>
          <w:noProof/>
          <w:lang w:val="en-AU" w:eastAsia="en-AU"/>
        </w:rPr>
        <mc:AlternateContent>
          <mc:Choice Requires="wps">
            <w:drawing>
              <wp:anchor distT="0" distB="0" distL="114300" distR="114300" simplePos="0" relativeHeight="251659264" behindDoc="0" locked="1" layoutInCell="1" allowOverlap="1" wp14:anchorId="334F9E7D" wp14:editId="107FEB11">
                <wp:simplePos x="0" y="0"/>
                <wp:positionH relativeFrom="page">
                  <wp:posOffset>461645</wp:posOffset>
                </wp:positionH>
                <wp:positionV relativeFrom="paragraph">
                  <wp:posOffset>9144000</wp:posOffset>
                </wp:positionV>
                <wp:extent cx="6848475"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475"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D891B" id="Rectangle 1" o:spid="_x0000_s1026" alt="&quot;&quot;" style="position:absolute;margin-left:36.35pt;margin-top:10in;width:539.2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&#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719E76BA" w14:textId="77777777" w:rsidTr="00AB2CDC">
        <w:trPr>
          <w:trHeight w:val="2160"/>
        </w:trPr>
        <w:tc>
          <w:tcPr>
            <w:tcW w:w="900" w:type="dxa"/>
          </w:tcPr>
          <w:p w14:paraId="1CAF7396" w14:textId="77777777" w:rsidR="00605A5B" w:rsidRDefault="00605A5B"/>
        </w:tc>
        <w:tc>
          <w:tcPr>
            <w:tcW w:w="8991" w:type="dxa"/>
          </w:tcPr>
          <w:p w14:paraId="11F2078E" w14:textId="22C914B0" w:rsidR="00605A5B" w:rsidRPr="00F316AD" w:rsidRDefault="007602B1" w:rsidP="00AB2CDC">
            <w:pPr>
              <w:pStyle w:val="TitleAlt"/>
            </w:pPr>
            <w:r w:rsidRPr="007602B1">
              <w:rPr>
                <w:color w:val="auto"/>
              </w:rPr>
              <w:t>Debi</w:t>
            </w:r>
            <w:r w:rsidR="00AB2CDC" w:rsidRPr="007602B1">
              <w:rPr>
                <w:color w:val="auto"/>
              </w:rPr>
              <w:t xml:space="preserve"> </w:t>
            </w:r>
            <w:r>
              <w:t>Igadwa</w:t>
            </w:r>
          </w:p>
          <w:p w14:paraId="0D187FB2" w14:textId="1852F0D2" w:rsidR="00605A5B" w:rsidRDefault="007602B1" w:rsidP="00A77921">
            <w:pPr>
              <w:pStyle w:val="Subtitle"/>
            </w:pPr>
            <w:r>
              <w:t>Software engineer</w:t>
            </w:r>
          </w:p>
        </w:tc>
        <w:tc>
          <w:tcPr>
            <w:tcW w:w="899" w:type="dxa"/>
          </w:tcPr>
          <w:p w14:paraId="7FE79079" w14:textId="77777777" w:rsidR="00605A5B" w:rsidRDefault="00605A5B"/>
        </w:tc>
      </w:tr>
    </w:tbl>
    <w:p w14:paraId="673DB8AD" w14:textId="77777777" w:rsidR="00507E93" w:rsidRPr="00507E93" w:rsidRDefault="00507E93">
      <w:pPr>
        <w:rPr>
          <w:sz w:val="8"/>
          <w:szCs w:val="8"/>
        </w:rPr>
      </w:pPr>
    </w:p>
    <w:tbl>
      <w:tblPr>
        <w:tblW w:w="0" w:type="auto"/>
        <w:tblLayout w:type="fixed"/>
        <w:tblCellMar>
          <w:left w:w="288" w:type="dxa"/>
          <w:right w:w="288" w:type="dxa"/>
        </w:tblCellMar>
        <w:tblLook w:val="0600" w:firstRow="0" w:lastRow="0" w:firstColumn="0" w:lastColumn="0" w:noHBand="1" w:noVBand="1"/>
      </w:tblPr>
      <w:tblGrid>
        <w:gridCol w:w="3601"/>
        <w:gridCol w:w="7189"/>
      </w:tblGrid>
      <w:tr w:rsidR="00507E93" w14:paraId="56D7BC92" w14:textId="77777777" w:rsidTr="00853F52">
        <w:tc>
          <w:tcPr>
            <w:tcW w:w="3601" w:type="dxa"/>
            <w:tcBorders>
              <w:top w:val="single" w:sz="18" w:space="0" w:color="648276" w:themeColor="accent5"/>
              <w:right w:val="single" w:sz="18" w:space="0" w:color="648276" w:themeColor="accent5"/>
            </w:tcBorders>
          </w:tcPr>
          <w:p w14:paraId="45E2AF78" w14:textId="77777777" w:rsidR="00507E93" w:rsidRDefault="00507E93"/>
        </w:tc>
        <w:tc>
          <w:tcPr>
            <w:tcW w:w="7189" w:type="dxa"/>
            <w:tcBorders>
              <w:top w:val="single" w:sz="18" w:space="0" w:color="648276" w:themeColor="accent5"/>
              <w:left w:val="single" w:sz="18" w:space="0" w:color="648276" w:themeColor="accent5"/>
            </w:tcBorders>
          </w:tcPr>
          <w:p w14:paraId="24727AA4" w14:textId="77777777" w:rsidR="00507E93" w:rsidRDefault="00507E93"/>
        </w:tc>
      </w:tr>
      <w:tr w:rsidR="00853F52" w14:paraId="28A15A09" w14:textId="77777777" w:rsidTr="00060BFC">
        <w:trPr>
          <w:trHeight w:val="9910"/>
        </w:trPr>
        <w:tc>
          <w:tcPr>
            <w:tcW w:w="3601" w:type="dxa"/>
            <w:tcBorders>
              <w:right w:val="single" w:sz="18" w:space="0" w:color="648276" w:themeColor="accent5"/>
            </w:tcBorders>
          </w:tcPr>
          <w:p w14:paraId="2D6A0275" w14:textId="77777777" w:rsidR="00853F52" w:rsidRPr="00605A5B" w:rsidRDefault="00000000" w:rsidP="00C604F8">
            <w:pPr>
              <w:pStyle w:val="Heading1"/>
              <w:jc w:val="right"/>
            </w:pPr>
            <w:sdt>
              <w:sdtPr>
                <w:id w:val="1604447469"/>
                <w:placeholder>
                  <w:docPart w:val="1F3CF7ACB5464BC2ADC61BCC895F320A"/>
                </w:placeholder>
                <w:temporary/>
                <w:showingPlcHdr/>
                <w15:appearance w15:val="hidden"/>
                <w:text/>
              </w:sdtPr>
              <w:sdtContent>
                <w:r w:rsidR="00853F52" w:rsidRPr="00605A5B">
                  <w:t>Contact</w:t>
                </w:r>
              </w:sdtContent>
            </w:sdt>
          </w:p>
          <w:p w14:paraId="3A36D09F" w14:textId="1B269641" w:rsidR="00853F52" w:rsidRDefault="007602B1" w:rsidP="00C604F8">
            <w:pPr>
              <w:jc w:val="right"/>
            </w:pPr>
            <w:hyperlink r:id="rId10" w:history="1">
              <w:r w:rsidRPr="00AF0340">
                <w:rPr>
                  <w:rStyle w:val="Hyperlink"/>
                </w:rPr>
                <w:t>teloorid@gmail.com</w:t>
              </w:r>
            </w:hyperlink>
          </w:p>
          <w:p w14:paraId="39E4539F" w14:textId="77777777" w:rsidR="00853F52" w:rsidRDefault="007602B1" w:rsidP="007602B1">
            <w:pPr>
              <w:jc w:val="right"/>
            </w:pPr>
            <w:r>
              <w:t>+254792459479</w:t>
            </w:r>
          </w:p>
          <w:p w14:paraId="5546D705" w14:textId="685898B4" w:rsidR="007602B1" w:rsidRDefault="007602B1" w:rsidP="007602B1">
            <w:pPr>
              <w:jc w:val="right"/>
            </w:pPr>
            <w:r>
              <w:t>Nairobi, Kenya</w:t>
            </w:r>
          </w:p>
        </w:tc>
        <w:tc>
          <w:tcPr>
            <w:tcW w:w="7189" w:type="dxa"/>
            <w:tcBorders>
              <w:left w:val="single" w:sz="18" w:space="0" w:color="648276" w:themeColor="accent5"/>
              <w:bottom w:val="nil"/>
            </w:tcBorders>
          </w:tcPr>
          <w:p w14:paraId="19B3CD62" w14:textId="3124D1C5" w:rsidR="00853F52" w:rsidRDefault="007602B1" w:rsidP="00C42F47">
            <w:pPr>
              <w:pStyle w:val="Heading1"/>
            </w:pPr>
            <w:r>
              <w:t>Dear Hiring Manager,</w:t>
            </w:r>
          </w:p>
          <w:p w14:paraId="586A1E33" w14:textId="02505827" w:rsidR="007602B1" w:rsidRDefault="007602B1" w:rsidP="007602B1">
            <w:pPr>
              <w:pStyle w:val="whitespace-pre-wrap"/>
            </w:pPr>
            <w:r>
              <w:t xml:space="preserve">I am a fourth-year Computer Science student at the University of Nairobi, and I am excited to apply for the </w:t>
            </w:r>
            <w:r>
              <w:t>NI Engineer Intern</w:t>
            </w:r>
            <w:r>
              <w:t xml:space="preserve"> role at </w:t>
            </w:r>
            <w:r>
              <w:t>Nokia</w:t>
            </w:r>
            <w:r>
              <w:t>. With a strong passion for creating exceptional user experiences and a solid foundation in both front-end and back-end development, I believe I possess the skillset and enthusiasm to contribute significantly to your team.</w:t>
            </w:r>
          </w:p>
          <w:p w14:paraId="0884A1B0" w14:textId="77777777" w:rsidR="007602B1" w:rsidRDefault="007602B1" w:rsidP="007602B1">
            <w:pPr>
              <w:pStyle w:val="whitespace-pre-wrap"/>
            </w:pPr>
            <w:r w:rsidRPr="007602B1">
              <w:t>Throughout my academic journey, I have cultivated a deep appreciation for UI/UX design, honing my skills in crafting intuitive and visually appealing interfaces that prioritize user needs. My coursework has equipped me with a comprehensive understanding of front-end technologies like HTML, CSS, JavaScript, React, and Flutter, as well as a strong background in back-end development with Python, C++, databases, and server-side technologies. This combination of front-end and back-end knowledge enables me to approach projects holistically, bridging the gap between design and functionality while considering both visual and technical aspects of software development.</w:t>
            </w:r>
          </w:p>
          <w:p w14:paraId="43AE72CD" w14:textId="19FC8B9C" w:rsidR="007602B1" w:rsidRDefault="007602B1" w:rsidP="007602B1">
            <w:pPr>
              <w:pStyle w:val="whitespace-pre-wrap"/>
            </w:pPr>
            <w:r>
              <w:t>During my time at the University of Nairobi, I have actively participated in various design and coding workshops, hackathons and collaborative projects. These experiences have not only sharpened my technical skills but also fostered my ability to work effectively in team environments, communicate complex ideas clearly and adapt to diverse challenges.</w:t>
            </w:r>
          </w:p>
          <w:p w14:paraId="1676E9CF" w14:textId="77777777" w:rsidR="007602B1" w:rsidRDefault="007602B1" w:rsidP="007602B1">
            <w:pPr>
              <w:pStyle w:val="whitespace-pre-wrap"/>
            </w:pPr>
            <w:r>
              <w:t>I am excited by the prospect of joining your company and contributing to the development of innovative and user-centric solutions. My passion for design, coupled with my technical expertise, makes me an ideal candidate for this role. I am confident that my skills and enthusiasm will be valuable assets to your team.</w:t>
            </w:r>
          </w:p>
          <w:p w14:paraId="6AF45AAD" w14:textId="77777777" w:rsidR="007602B1" w:rsidRDefault="007602B1" w:rsidP="007602B1">
            <w:pPr>
              <w:pStyle w:val="whitespace-pre-wrap"/>
            </w:pPr>
            <w:r>
              <w:t>Thank you for your time and consideration. I look forward to the opportunity to discuss my qualifications further and to learn more about this exciting opportunity.</w:t>
            </w:r>
          </w:p>
          <w:p w14:paraId="51D66303" w14:textId="20B1D0BA" w:rsidR="00853F52" w:rsidRPr="00666C5D" w:rsidRDefault="007602B1" w:rsidP="007602B1">
            <w:pPr>
              <w:pStyle w:val="whitespace-pre-wrap"/>
              <w:rPr>
                <w:color w:val="4A6158" w:themeColor="accent5" w:themeShade="BF"/>
              </w:rPr>
            </w:pPr>
            <w:r>
              <w:t xml:space="preserve">Sincerely, </w:t>
            </w:r>
            <w:r>
              <w:t>Igadwa Debi.</w:t>
            </w:r>
          </w:p>
        </w:tc>
      </w:tr>
    </w:tbl>
    <w:p w14:paraId="5107CCFB" w14:textId="77777777" w:rsidR="00C55D85" w:rsidRDefault="00C55D85" w:rsidP="00843C42"/>
    <w:sectPr w:rsidR="00C55D85" w:rsidSect="00C03853">
      <w:pgSz w:w="12240" w:h="15840" w:code="1"/>
      <w:pgMar w:top="720" w:right="720" w:bottom="720" w:left="720" w:header="43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49B0" w14:textId="77777777" w:rsidR="00C03853" w:rsidRDefault="00C03853" w:rsidP="00F316AD">
      <w:r>
        <w:separator/>
      </w:r>
    </w:p>
  </w:endnote>
  <w:endnote w:type="continuationSeparator" w:id="0">
    <w:p w14:paraId="73A57E74" w14:textId="77777777" w:rsidR="00C03853" w:rsidRDefault="00C03853" w:rsidP="00F316AD">
      <w:r>
        <w:continuationSeparator/>
      </w:r>
    </w:p>
  </w:endnote>
  <w:endnote w:type="continuationNotice" w:id="1">
    <w:p w14:paraId="715B4FAE" w14:textId="77777777" w:rsidR="00C03853" w:rsidRDefault="00C03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3B2E6" w14:textId="77777777" w:rsidR="00C03853" w:rsidRDefault="00C03853" w:rsidP="00F316AD">
      <w:r>
        <w:separator/>
      </w:r>
    </w:p>
  </w:footnote>
  <w:footnote w:type="continuationSeparator" w:id="0">
    <w:p w14:paraId="4295DDE0" w14:textId="77777777" w:rsidR="00C03853" w:rsidRDefault="00C03853" w:rsidP="00F316AD">
      <w:r>
        <w:continuationSeparator/>
      </w:r>
    </w:p>
  </w:footnote>
  <w:footnote w:type="continuationNotice" w:id="1">
    <w:p w14:paraId="2DB5D302" w14:textId="77777777" w:rsidR="00C03853" w:rsidRDefault="00C038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A8F452"/>
    <w:lvl w:ilvl="0">
      <w:start w:val="1"/>
      <w:numFmt w:val="bullet"/>
      <w:pStyle w:val="ListBullet"/>
      <w:lvlText w:val=""/>
      <w:lvlJc w:val="left"/>
      <w:pPr>
        <w:tabs>
          <w:tab w:val="num" w:pos="360"/>
        </w:tabs>
        <w:ind w:left="360" w:hanging="360"/>
      </w:pPr>
      <w:rPr>
        <w:rFonts w:ascii="Symbol" w:hAnsi="Symbol" w:hint="default"/>
        <w:color w:val="648276" w:themeColor="accent5"/>
      </w:rPr>
    </w:lvl>
  </w:abstractNum>
  <w:num w:numId="1" w16cid:durableId="210988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2B1"/>
    <w:rsid w:val="0001399F"/>
    <w:rsid w:val="00095D41"/>
    <w:rsid w:val="000A0CD4"/>
    <w:rsid w:val="000E1D44"/>
    <w:rsid w:val="001A375F"/>
    <w:rsid w:val="001F1F0D"/>
    <w:rsid w:val="0020696E"/>
    <w:rsid w:val="002356A2"/>
    <w:rsid w:val="0024775A"/>
    <w:rsid w:val="00263514"/>
    <w:rsid w:val="002D12DA"/>
    <w:rsid w:val="003019B2"/>
    <w:rsid w:val="0034688D"/>
    <w:rsid w:val="0040233B"/>
    <w:rsid w:val="004E3FD8"/>
    <w:rsid w:val="00507E93"/>
    <w:rsid w:val="00511A6E"/>
    <w:rsid w:val="0057534A"/>
    <w:rsid w:val="005D0A02"/>
    <w:rsid w:val="005D36AC"/>
    <w:rsid w:val="00605A5B"/>
    <w:rsid w:val="00666C5D"/>
    <w:rsid w:val="006C60E6"/>
    <w:rsid w:val="006D2DE6"/>
    <w:rsid w:val="006E70D3"/>
    <w:rsid w:val="006F31DE"/>
    <w:rsid w:val="007602B1"/>
    <w:rsid w:val="007B0F94"/>
    <w:rsid w:val="007C14FA"/>
    <w:rsid w:val="007C7389"/>
    <w:rsid w:val="00815943"/>
    <w:rsid w:val="00843C42"/>
    <w:rsid w:val="00853F52"/>
    <w:rsid w:val="00860DB6"/>
    <w:rsid w:val="0088104A"/>
    <w:rsid w:val="00896FA4"/>
    <w:rsid w:val="008B507E"/>
    <w:rsid w:val="0099359E"/>
    <w:rsid w:val="009941DA"/>
    <w:rsid w:val="00A27B14"/>
    <w:rsid w:val="00A30F44"/>
    <w:rsid w:val="00A77921"/>
    <w:rsid w:val="00AB2CDC"/>
    <w:rsid w:val="00B111F4"/>
    <w:rsid w:val="00B2124F"/>
    <w:rsid w:val="00B575FB"/>
    <w:rsid w:val="00B6190E"/>
    <w:rsid w:val="00BD4217"/>
    <w:rsid w:val="00C03853"/>
    <w:rsid w:val="00C1095A"/>
    <w:rsid w:val="00C363E0"/>
    <w:rsid w:val="00C42F47"/>
    <w:rsid w:val="00C55D85"/>
    <w:rsid w:val="00C604F8"/>
    <w:rsid w:val="00C81523"/>
    <w:rsid w:val="00CA2273"/>
    <w:rsid w:val="00CD50FD"/>
    <w:rsid w:val="00D47124"/>
    <w:rsid w:val="00D93B73"/>
    <w:rsid w:val="00DA0D2A"/>
    <w:rsid w:val="00DD5D7B"/>
    <w:rsid w:val="00E8639E"/>
    <w:rsid w:val="00F2368E"/>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825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66C5D"/>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semiHidden/>
    <w:qFormat/>
    <w:rsid w:val="005D36AC"/>
    <w:pPr>
      <w:spacing w:before="40" w:line="240" w:lineRule="auto"/>
      <w:outlineLvl w:val="1"/>
    </w:pPr>
    <w:rPr>
      <w:i/>
      <w:sz w:val="20"/>
    </w:rPr>
  </w:style>
  <w:style w:type="paragraph" w:styleId="Heading3">
    <w:name w:val="heading 3"/>
    <w:basedOn w:val="Normal"/>
    <w:next w:val="Normal"/>
    <w:link w:val="Heading3Char"/>
    <w:uiPriority w:val="3"/>
    <w:semiHidden/>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semiHidden/>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semiHidden/>
    <w:rsid w:val="00666C5D"/>
    <w:rPr>
      <w:i/>
      <w:color w:val="404040" w:themeColor="text1" w:themeTint="BF"/>
      <w:sz w:val="20"/>
    </w:rPr>
  </w:style>
  <w:style w:type="character" w:styleId="Hyperlink">
    <w:name w:val="Hyperlink"/>
    <w:basedOn w:val="DefaultParagraphFont"/>
    <w:uiPriority w:val="99"/>
    <w:semiHidden/>
    <w:rsid w:val="00C604F8"/>
    <w:rPr>
      <w:color w:val="F7B615" w:themeColor="hyperlink"/>
      <w:u w:val="single"/>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semiHidden/>
    <w:rsid w:val="00666C5D"/>
    <w:rPr>
      <w:rFonts w:eastAsiaTheme="majorEastAsia" w:cstheme="majorBidi"/>
      <w:color w:val="404040" w:themeColor="text1" w:themeTint="BF"/>
      <w:sz w:val="22"/>
    </w:rPr>
  </w:style>
  <w:style w:type="paragraph" w:customStyle="1" w:styleId="TitleAlt">
    <w:name w:val="Title Alt"/>
    <w:basedOn w:val="Normal"/>
    <w:uiPriority w:val="1"/>
    <w:qFormat/>
    <w:rsid w:val="00C604F8"/>
    <w:pPr>
      <w:spacing w:before="120" w:after="120" w:line="240" w:lineRule="auto"/>
    </w:pPr>
    <w:rPr>
      <w:rFonts w:asciiTheme="majorHAnsi" w:hAnsiTheme="majorHAnsi"/>
      <w:color w:val="4A6158" w:themeColor="accent5" w:themeShade="BF"/>
      <w:sz w:val="90"/>
    </w:rPr>
  </w:style>
  <w:style w:type="paragraph" w:styleId="ListBullet">
    <w:name w:val="List Bullet"/>
    <w:basedOn w:val="Normal"/>
    <w:uiPriority w:val="99"/>
    <w:unhideWhenUsed/>
    <w:rsid w:val="00853F52"/>
    <w:pPr>
      <w:numPr>
        <w:numId w:val="1"/>
      </w:numPr>
      <w:spacing w:line="240" w:lineRule="auto"/>
      <w:ind w:left="173" w:hanging="173"/>
      <w:contextualSpacing/>
    </w:pPr>
  </w:style>
  <w:style w:type="character" w:customStyle="1" w:styleId="Heading4Char">
    <w:name w:val="Heading 4 Char"/>
    <w:basedOn w:val="DefaultParagraphFont"/>
    <w:link w:val="Heading4"/>
    <w:uiPriority w:val="3"/>
    <w:semiHidden/>
    <w:rsid w:val="00666C5D"/>
    <w:rPr>
      <w:rFonts w:eastAsiaTheme="majorEastAsia" w:cstheme="majorBidi"/>
      <w:iCs/>
      <w:color w:val="242935" w:themeColor="accent1" w:themeShade="BF"/>
      <w:sz w:val="22"/>
    </w:rPr>
  </w:style>
  <w:style w:type="character" w:styleId="Emphasis">
    <w:name w:val="Emphasis"/>
    <w:uiPriority w:val="20"/>
    <w:qFormat/>
    <w:rsid w:val="00666C5D"/>
    <w:rPr>
      <w:color w:val="4A6158" w:themeColor="accent5" w:themeShade="BF"/>
    </w:rPr>
  </w:style>
  <w:style w:type="character" w:styleId="UnresolvedMention">
    <w:name w:val="Unresolved Mention"/>
    <w:basedOn w:val="DefaultParagraphFont"/>
    <w:uiPriority w:val="99"/>
    <w:semiHidden/>
    <w:unhideWhenUsed/>
    <w:rsid w:val="007602B1"/>
    <w:rPr>
      <w:color w:val="605E5C"/>
      <w:shd w:val="clear" w:color="auto" w:fill="E1DFDD"/>
    </w:rPr>
  </w:style>
  <w:style w:type="paragraph" w:customStyle="1" w:styleId="whitespace-pre-wrap">
    <w:name w:val="whitespace-pre-wrap"/>
    <w:basedOn w:val="Normal"/>
    <w:rsid w:val="007602B1"/>
    <w:pPr>
      <w:spacing w:before="100" w:beforeAutospacing="1" w:after="100" w:afterAutospacing="1" w:line="240" w:lineRule="auto"/>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9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teloorid@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oo\AppData\Roaming\Microsoft\Templates\Basic%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3CF7ACB5464BC2ADC61BCC895F320A"/>
        <w:category>
          <w:name w:val="General"/>
          <w:gallery w:val="placeholder"/>
        </w:category>
        <w:types>
          <w:type w:val="bbPlcHdr"/>
        </w:types>
        <w:behaviors>
          <w:behavior w:val="content"/>
        </w:behaviors>
        <w:guid w:val="{DA00C04C-4A33-45BD-806B-493EF27DA56C}"/>
      </w:docPartPr>
      <w:docPartBody>
        <w:p w:rsidR="00000000" w:rsidRDefault="00000000">
          <w:pPr>
            <w:pStyle w:val="1F3CF7ACB5464BC2ADC61BCC895F320A"/>
          </w:pPr>
          <w:r w:rsidRPr="00605A5B">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F8"/>
    <w:rsid w:val="0024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3D38CCF3F444DA8C1FB677B206609F">
    <w:name w:val="053D38CCF3F444DA8C1FB677B206609F"/>
  </w:style>
  <w:style w:type="paragraph" w:customStyle="1" w:styleId="14CFE78B5B1E49F8A52DC64ECAAEBE66">
    <w:name w:val="14CFE78B5B1E49F8A52DC64ECAAEBE66"/>
  </w:style>
  <w:style w:type="paragraph" w:customStyle="1" w:styleId="0E91D40E3D9D4F5D84A737AFB9C00E66">
    <w:name w:val="0E91D40E3D9D4F5D84A737AFB9C00E66"/>
  </w:style>
  <w:style w:type="paragraph" w:customStyle="1" w:styleId="1F3CF7ACB5464BC2ADC61BCC895F320A">
    <w:name w:val="1F3CF7ACB5464BC2ADC61BCC895F320A"/>
  </w:style>
  <w:style w:type="paragraph" w:customStyle="1" w:styleId="4DDB051EE87C493EBC8E72146025ECE8">
    <w:name w:val="4DDB051EE87C493EBC8E72146025ECE8"/>
  </w:style>
  <w:style w:type="paragraph" w:customStyle="1" w:styleId="5A0F7CE37F6B48AF800CBCC65B1C6343">
    <w:name w:val="5A0F7CE37F6B48AF800CBCC65B1C6343"/>
  </w:style>
  <w:style w:type="paragraph" w:customStyle="1" w:styleId="073A80B956024890982F4161540A459A">
    <w:name w:val="073A80B956024890982F4161540A459A"/>
  </w:style>
  <w:style w:type="paragraph" w:customStyle="1" w:styleId="E442D0099B3E4C3F908DAD3AA0BB921A">
    <w:name w:val="E442D0099B3E4C3F908DAD3AA0BB921A"/>
  </w:style>
  <w:style w:type="paragraph" w:customStyle="1" w:styleId="0FB00D1348834901A0ABDDC6392DA3CD">
    <w:name w:val="0FB00D1348834901A0ABDDC6392DA3CD"/>
  </w:style>
  <w:style w:type="paragraph" w:customStyle="1" w:styleId="5D06FC0FB84D4AA19109620FA7883440">
    <w:name w:val="5D06FC0FB84D4AA19109620FA7883440"/>
  </w:style>
  <w:style w:type="paragraph" w:customStyle="1" w:styleId="3E78FDB919684AA08A54E36D88A9E789">
    <w:name w:val="3E78FDB919684AA08A54E36D88A9E789"/>
  </w:style>
  <w:style w:type="paragraph" w:customStyle="1" w:styleId="2308F48FEA264022A0039CBE5139FFF1">
    <w:name w:val="2308F48FEA264022A0039CBE5139FFF1"/>
  </w:style>
  <w:style w:type="paragraph" w:customStyle="1" w:styleId="45B0430F4CE7460CAB77C34E91B17524">
    <w:name w:val="45B0430F4CE7460CAB77C34E91B17524"/>
  </w:style>
  <w:style w:type="paragraph" w:customStyle="1" w:styleId="844A378322CE46E196C5F567BCBDF90B">
    <w:name w:val="844A378322CE46E196C5F567BCBDF90B"/>
  </w:style>
  <w:style w:type="paragraph" w:customStyle="1" w:styleId="E4214A3E38CD486889CBF1CB41CE6BDE">
    <w:name w:val="E4214A3E38CD486889CBF1CB41CE6BDE"/>
  </w:style>
  <w:style w:type="paragraph" w:customStyle="1" w:styleId="39D3BC0DB6FF4656BD572DC5E4BBBF34">
    <w:name w:val="39D3BC0DB6FF4656BD572DC5E4BBBF34"/>
  </w:style>
  <w:style w:type="paragraph" w:customStyle="1" w:styleId="D226ACFE44A44CF48DD4B665322C4589">
    <w:name w:val="D226ACFE44A44CF48DD4B665322C4589"/>
  </w:style>
  <w:style w:type="paragraph" w:customStyle="1" w:styleId="7E5B0184670C440C9B05BD462C95EAEB">
    <w:name w:val="7E5B0184670C440C9B05BD462C95EAEB"/>
  </w:style>
  <w:style w:type="paragraph" w:customStyle="1" w:styleId="05479D018AAB4208917E9F9A9BF622B5">
    <w:name w:val="05479D018AAB4208917E9F9A9BF622B5"/>
  </w:style>
  <w:style w:type="paragraph" w:customStyle="1" w:styleId="0F316BB6C35E41A88AD42491277F19F7">
    <w:name w:val="0F316BB6C35E41A88AD42491277F19F7"/>
  </w:style>
  <w:style w:type="character" w:styleId="Emphasis">
    <w:name w:val="Emphasis"/>
    <w:uiPriority w:val="20"/>
    <w:qFormat/>
    <w:rPr>
      <w:color w:val="2E74B5" w:themeColor="accent5" w:themeShade="BF"/>
    </w:rPr>
  </w:style>
  <w:style w:type="paragraph" w:customStyle="1" w:styleId="5B9226FEB3AB4AA1A1B4E3F91C8700A2">
    <w:name w:val="5B9226FEB3AB4AA1A1B4E3F91C8700A2"/>
  </w:style>
  <w:style w:type="paragraph" w:customStyle="1" w:styleId="1855A1CE65DF417E9CE9B2160A82E626">
    <w:name w:val="1855A1CE65DF417E9CE9B2160A82E626"/>
  </w:style>
  <w:style w:type="paragraph" w:customStyle="1" w:styleId="805E006ADED3401CB4D86BBA13C6DDD9">
    <w:name w:val="805E006ADED3401CB4D86BBA13C6DD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BD4F17-423E-4912-903A-9C227A0B0A0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1FCE0AC-C230-4025-AEB4-6192FC691AF7}">
  <ds:schemaRefs>
    <ds:schemaRef ds:uri="http://schemas.microsoft.com/sharepoint/v3/contenttype/forms"/>
  </ds:schemaRefs>
</ds:datastoreItem>
</file>

<file path=customXml/itemProps3.xml><?xml version="1.0" encoding="utf-8"?>
<ds:datastoreItem xmlns:ds="http://schemas.openxmlformats.org/officeDocument/2006/customXml" ds:itemID="{F331E6D5-A021-46B6-80C0-457D3E5CD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cover letter</Template>
  <TotalTime>0</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2024-04-27T12:21:00Z</dcterms:created>
  <dcterms:modified xsi:type="dcterms:W3CDTF">2024-04-27T12:28:00Z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